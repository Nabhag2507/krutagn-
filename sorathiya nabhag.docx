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B7A63B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0EsRZAwAAMA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EE123C" w:rsidRPr="00EE123C" w:rsidRDefault="00EE123C" w:rsidP="00EE123C">
            <w:pPr>
              <w:pStyle w:val="Title"/>
            </w:pPr>
            <w:r>
              <w:t>sorathiya nabhag</w:t>
            </w:r>
          </w:p>
          <w:sdt>
            <w:sdtPr>
              <w:rPr>
                <w:spacing w:val="23"/>
                <w:w w:val="83"/>
              </w:rPr>
              <w:id w:val="2107002140"/>
              <w:placeholder>
                <w:docPart w:val="F9936A9864384085A3D6C62034CA6A8E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:rsidR="001B2ABD" w:rsidRDefault="001B2ABD" w:rsidP="001B2ABD">
                <w:pPr>
                  <w:pStyle w:val="Subtitle"/>
                </w:pPr>
                <w:r w:rsidRPr="009260CD">
                  <w:rPr>
                    <w:spacing w:val="23"/>
                    <w:w w:val="83"/>
                  </w:rPr>
                  <w:t>JOB TITLE HER</w:t>
                </w:r>
                <w:r w:rsidRPr="009260CD">
                  <w:rPr>
                    <w:spacing w:val="26"/>
                    <w:w w:val="83"/>
                  </w:rPr>
                  <w:t>E</w:t>
                </w:r>
              </w:p>
            </w:sdtContent>
          </w:sdt>
        </w:tc>
      </w:tr>
      <w:tr w:rsidR="001B2ABD" w:rsidTr="001B2ABD">
        <w:tc>
          <w:tcPr>
            <w:tcW w:w="3600" w:type="dxa"/>
          </w:tcPr>
          <w:sdt>
            <w:sdtPr>
              <w:id w:val="-1954003311"/>
              <w:placeholder>
                <w:docPart w:val="9877BACAF4E64E18B46344E735097802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2768111FE894085BD880BAE16DD60C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EE123C" w:rsidP="004D3011">
            <w:r>
              <w:t>+91 9265481313</w:t>
            </w:r>
          </w:p>
          <w:p w:rsidR="00DA79F8" w:rsidRDefault="00DA79F8" w:rsidP="004D3011"/>
          <w:p w:rsidR="00DA79F8" w:rsidRDefault="00DA79F8" w:rsidP="004D3011">
            <w:r>
              <w:t>DOB:</w:t>
            </w:r>
          </w:p>
          <w:p w:rsidR="00DA79F8" w:rsidRDefault="00DA79F8" w:rsidP="004D3011">
            <w:r>
              <w:t>25/07/2007</w:t>
            </w:r>
          </w:p>
          <w:p w:rsidR="00DA79F8" w:rsidRDefault="00DA79F8" w:rsidP="004D3011"/>
          <w:p w:rsidR="00DA79F8" w:rsidRDefault="00DA79F8" w:rsidP="004D3011">
            <w:r>
              <w:t>Nationality:</w:t>
            </w:r>
          </w:p>
          <w:p w:rsidR="00DA79F8" w:rsidRDefault="00DA79F8" w:rsidP="004D3011">
            <w:r>
              <w:t>Indian</w:t>
            </w:r>
          </w:p>
          <w:p w:rsidR="00DA79F8" w:rsidRDefault="00DA79F8" w:rsidP="004D3011"/>
          <w:p w:rsidR="00DA79F8" w:rsidRDefault="00DA79F8" w:rsidP="004D3011">
            <w:r>
              <w:t>Marital status:</w:t>
            </w:r>
          </w:p>
          <w:p w:rsidR="00DA79F8" w:rsidRDefault="00DA79F8" w:rsidP="004D3011">
            <w:r>
              <w:t xml:space="preserve">Unmarried </w:t>
            </w:r>
          </w:p>
          <w:p w:rsidR="004D3011" w:rsidRPr="004D3011" w:rsidRDefault="004D3011" w:rsidP="004D3011"/>
          <w:p w:rsidR="004D3011" w:rsidRDefault="00EE123C" w:rsidP="004D3011">
            <w:r>
              <w:t>Address:</w:t>
            </w:r>
          </w:p>
          <w:p w:rsidR="004D3011" w:rsidRDefault="00EE123C" w:rsidP="004D3011">
            <w:r>
              <w:t>Nani kunkavav ,Amreli-365450</w:t>
            </w:r>
          </w:p>
          <w:p w:rsidR="004D3011" w:rsidRDefault="004D3011" w:rsidP="004D3011"/>
          <w:sdt>
            <w:sdtPr>
              <w:id w:val="-240260293"/>
              <w:placeholder>
                <w:docPart w:val="FF0B424EA13F4707AF94D2BB6890FA87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4D3011" w:rsidRDefault="00DA79F8" w:rsidP="00DA79F8">
            <w:hyperlink r:id="rId12" w:history="1">
              <w:r w:rsidRPr="00C87388">
                <w:rPr>
                  <w:rStyle w:val="Hyperlink"/>
                </w:rPr>
                <w:t>Nabhagsorathiya81@gmail.com</w:t>
              </w:r>
            </w:hyperlink>
          </w:p>
          <w:p w:rsidR="00DA79F8" w:rsidRDefault="00DA79F8" w:rsidP="00DA79F8"/>
          <w:p w:rsidR="00DA79F8" w:rsidRPr="00DA79F8" w:rsidRDefault="00DA79F8" w:rsidP="00DA79F8">
            <w:pPr>
              <w:rPr>
                <w:color w:val="B85A22" w:themeColor="accent2" w:themeShade="BF"/>
                <w:u w:val="single"/>
              </w:rPr>
            </w:pPr>
            <w:r w:rsidRPr="00DA79F8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Hobbies:</w:t>
            </w:r>
          </w:p>
          <w:p w:rsidR="004D3011" w:rsidRDefault="00EE123C" w:rsidP="004D3011">
            <w:r>
              <w:t>Coding</w:t>
            </w:r>
          </w:p>
          <w:p w:rsidR="004D3011" w:rsidRDefault="00EE123C" w:rsidP="004D3011">
            <w:r>
              <w:t>Music</w:t>
            </w:r>
          </w:p>
          <w:p w:rsidR="004D3011" w:rsidRDefault="00EE123C" w:rsidP="00EE123C">
            <w:r>
              <w:t>Sleeping</w:t>
            </w:r>
          </w:p>
          <w:p w:rsidR="00FE2F2D" w:rsidRDefault="00FE2F2D" w:rsidP="00EE123C"/>
          <w:p w:rsidR="00FE2F2D" w:rsidRPr="00FE2F2D" w:rsidRDefault="00FE2F2D" w:rsidP="00EE123C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FE2F2D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Languages known</w:t>
            </w:r>
          </w:p>
          <w:p w:rsidR="00FE2F2D" w:rsidRDefault="00FE2F2D" w:rsidP="00EE123C">
            <w:r>
              <w:t>Gujarati</w:t>
            </w:r>
          </w:p>
          <w:p w:rsidR="00FE2F2D" w:rsidRDefault="00FE2F2D" w:rsidP="00EE123C">
            <w:r>
              <w:t>Hindi</w:t>
            </w:r>
          </w:p>
          <w:p w:rsidR="00FE2F2D" w:rsidRDefault="00FE2F2D" w:rsidP="00EE123C">
            <w:r>
              <w:t>English</w:t>
            </w:r>
          </w:p>
          <w:p w:rsidR="00FE2F2D" w:rsidRDefault="00FE2F2D" w:rsidP="00EE123C"/>
          <w:p w:rsidR="00FE2F2D" w:rsidRDefault="00FE2F2D" w:rsidP="00EE123C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FE2F2D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Co-curricular activity</w:t>
            </w:r>
          </w:p>
          <w:p w:rsidR="00FE2F2D" w:rsidRDefault="00FE2F2D" w:rsidP="00EE123C">
            <w:r>
              <w:t>Playing chess</w:t>
            </w:r>
          </w:p>
          <w:p w:rsidR="00FE2F2D" w:rsidRPr="004D3011" w:rsidRDefault="00FE2F2D" w:rsidP="00EE123C">
            <w:r>
              <w:t>Some hackathones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D42367406DB4120B49A0EE3DAAABEE5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EE123C" w:rsidP="00B359E4">
            <w:pPr>
              <w:pStyle w:val="Heading4"/>
            </w:pPr>
            <w:r>
              <w:t>Vidhyaguru Science School</w:t>
            </w:r>
          </w:p>
          <w:p w:rsidR="00036450" w:rsidRPr="00B359E4" w:rsidRDefault="00EE123C" w:rsidP="00B359E4">
            <w:pPr>
              <w:pStyle w:val="Date"/>
            </w:pPr>
            <w:r>
              <w:t>2022</w:t>
            </w:r>
            <w:r w:rsidR="00036450" w:rsidRPr="00B359E4">
              <w:t xml:space="preserve"> - </w:t>
            </w:r>
            <w:r>
              <w:t>2024</w:t>
            </w:r>
          </w:p>
          <w:p w:rsidR="00036450" w:rsidRDefault="00EE123C" w:rsidP="00036450">
            <w:r>
              <w:t>Got 84% in 12</w:t>
            </w:r>
            <w:r w:rsidRPr="00EE123C">
              <w:rPr>
                <w:vertAlign w:val="superscript"/>
              </w:rPr>
              <w:t>th</w:t>
            </w:r>
            <w:r>
              <w:t xml:space="preserve"> science, 96marks in GUJCET and ACPC rank 5300</w:t>
            </w:r>
          </w:p>
          <w:p w:rsidR="00EE123C" w:rsidRDefault="00EE123C" w:rsidP="00036450"/>
          <w:p w:rsidR="00036450" w:rsidRPr="00B359E4" w:rsidRDefault="00EE123C" w:rsidP="00B359E4">
            <w:pPr>
              <w:pStyle w:val="Heading4"/>
            </w:pPr>
            <w:r>
              <w:t>Darshan University</w:t>
            </w:r>
          </w:p>
          <w:p w:rsidR="00036450" w:rsidRPr="00B359E4" w:rsidRDefault="00EE123C" w:rsidP="00B359E4">
            <w:pPr>
              <w:pStyle w:val="Date"/>
            </w:pPr>
            <w:r>
              <w:t>2024</w:t>
            </w:r>
            <w:r w:rsidR="00036450" w:rsidRPr="00B359E4">
              <w:t xml:space="preserve"> - </w:t>
            </w:r>
            <w:r>
              <w:t>2028</w:t>
            </w:r>
          </w:p>
          <w:p w:rsidR="00036450" w:rsidRDefault="00EE123C" w:rsidP="00036450">
            <w:r>
              <w:t xml:space="preserve">Persuade B.Tech degree in computer science and engineering with average SPI. </w:t>
            </w:r>
          </w:p>
          <w:sdt>
            <w:sdtPr>
              <w:id w:val="1001553383"/>
              <w:placeholder>
                <w:docPart w:val="1CDC6FFA207A4C83B5BB9D4E381787FD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EE123C" w:rsidP="00B359E4">
            <w:pPr>
              <w:pStyle w:val="Heading4"/>
              <w:rPr>
                <w:bCs/>
              </w:rPr>
            </w:pPr>
            <w:r>
              <w:t>Technical skills</w:t>
            </w:r>
          </w:p>
          <w:p w:rsidR="00036450" w:rsidRDefault="00EE123C" w:rsidP="00036450">
            <w:r>
              <w:t>Programming language known : C , java , JavaScript</w:t>
            </w:r>
          </w:p>
          <w:p w:rsidR="00B12204" w:rsidRDefault="00B12204" w:rsidP="00036450">
            <w:r>
              <w:t>Software : visual studio , github , sublime</w:t>
            </w:r>
          </w:p>
          <w:p w:rsidR="004D3011" w:rsidRDefault="004D3011" w:rsidP="00036450"/>
          <w:p w:rsidR="004D3011" w:rsidRPr="004D3011" w:rsidRDefault="00B12204" w:rsidP="00B359E4">
            <w:pPr>
              <w:pStyle w:val="Heading4"/>
              <w:rPr>
                <w:bCs/>
              </w:rPr>
            </w:pPr>
            <w:r>
              <w:t xml:space="preserve">Projects </w:t>
            </w:r>
          </w:p>
          <w:p w:rsidR="004D3011" w:rsidRDefault="00B12204" w:rsidP="00B12204">
            <w:pPr>
              <w:pStyle w:val="ListParagraph"/>
              <w:numPr>
                <w:ilvl w:val="0"/>
                <w:numId w:val="1"/>
              </w:numPr>
            </w:pPr>
            <w:r>
              <w:t xml:space="preserve">Created a web site which represents Indian </w:t>
            </w:r>
            <w:r w:rsidR="00FE2F2D">
              <w:t>culture,</w:t>
            </w:r>
            <w:r>
              <w:t xml:space="preserve"> </w:t>
            </w:r>
            <w:r w:rsidR="00FE2F2D">
              <w:t>heritage,</w:t>
            </w:r>
            <w:r>
              <w:t xml:space="preserve"> cuisine and many </w:t>
            </w:r>
            <w:r w:rsidR="00FE2F2D">
              <w:t>more. With</w:t>
            </w:r>
            <w:r>
              <w:t xml:space="preserve"> </w:t>
            </w:r>
            <w:r w:rsidR="00FE2F2D">
              <w:t xml:space="preserve">the </w:t>
            </w:r>
            <w:r>
              <w:t>help of HTML and CSS.</w:t>
            </w:r>
          </w:p>
          <w:p w:rsidR="00B12204" w:rsidRPr="004D3011" w:rsidRDefault="00B12204" w:rsidP="00B12204">
            <w:pPr>
              <w:pStyle w:val="ListParagraph"/>
              <w:numPr>
                <w:ilvl w:val="0"/>
                <w:numId w:val="1"/>
              </w:numPr>
            </w:pPr>
            <w:r>
              <w:t>Created a train booking software which just runs in terminal with java.</w:t>
            </w:r>
          </w:p>
          <w:p w:rsidR="004D3011" w:rsidRDefault="004D3011" w:rsidP="00036450"/>
          <w:p w:rsidR="004D3011" w:rsidRPr="004D3011" w:rsidRDefault="00B12204" w:rsidP="00B359E4">
            <w:pPr>
              <w:pStyle w:val="Heading4"/>
              <w:rPr>
                <w:bCs/>
              </w:rPr>
            </w:pPr>
            <w:r>
              <w:t xml:space="preserve">Achievements </w:t>
            </w:r>
          </w:p>
          <w:p w:rsidR="004D3011" w:rsidRDefault="00B12204" w:rsidP="00B12204">
            <w:pPr>
              <w:pStyle w:val="ListParagraph"/>
              <w:numPr>
                <w:ilvl w:val="0"/>
                <w:numId w:val="2"/>
              </w:numPr>
            </w:pPr>
            <w:r>
              <w:t>Got a certificate from science fair 2020 at district level.</w:t>
            </w:r>
          </w:p>
          <w:p w:rsidR="00DA79F8" w:rsidRDefault="00B12204" w:rsidP="004D3011">
            <w:pPr>
              <w:pStyle w:val="ListParagraph"/>
              <w:numPr>
                <w:ilvl w:val="0"/>
                <w:numId w:val="2"/>
              </w:numPr>
            </w:pPr>
            <w:r>
              <w:t xml:space="preserve">Got </w:t>
            </w:r>
            <w:r w:rsidR="00FE2F2D">
              <w:t>an award and some books for winning district level speech competition of books.</w:t>
            </w:r>
          </w:p>
          <w:p w:rsidR="00DA79F8" w:rsidRDefault="00DA79F8" w:rsidP="00DA79F8"/>
          <w:p w:rsidR="00DA79F8" w:rsidRDefault="00DA79F8" w:rsidP="00DA79F8">
            <w:pPr>
              <w:pStyle w:val="Heading4"/>
            </w:pPr>
            <w:r>
              <w:t xml:space="preserve">Carrier objective </w:t>
            </w:r>
          </w:p>
          <w:p w:rsidR="00DA79F8" w:rsidRDefault="00DA79F8" w:rsidP="00DA79F8"/>
          <w:p w:rsidR="00DA79F8" w:rsidRPr="00DA79F8" w:rsidRDefault="00DA79F8" w:rsidP="00DA79F8">
            <w:r>
              <w:t>My professional goal is to grow as a skilled and innovative software engineer by building scalable, efficient, and user-focused solutions. I aim to deepen my expertise in software development, contribute to impactful projects, and stay current with emerging technologies. Over time, I hope to take on greater technical leadership responsibilities and play a key role in driving product and team success.</w:t>
            </w:r>
            <w:bookmarkStart w:id="0" w:name="_GoBack"/>
            <w:bookmarkEnd w:id="0"/>
          </w:p>
        </w:tc>
      </w:tr>
    </w:tbl>
    <w:p w:rsidR="00FE2F2D" w:rsidRDefault="00FE2F2D" w:rsidP="000C45FF">
      <w:pPr>
        <w:tabs>
          <w:tab w:val="left" w:pos="990"/>
        </w:tabs>
      </w:pPr>
    </w:p>
    <w:p w:rsidR="00FE2F2D" w:rsidRDefault="00FE2F2D" w:rsidP="00FE2F2D">
      <w:pPr>
        <w:rPr>
          <w:rFonts w:asciiTheme="majorHAnsi" w:eastAsiaTheme="majorEastAsia" w:hAnsiTheme="majorHAnsi" w:cstheme="majorBidi"/>
          <w:b/>
          <w:caps/>
          <w:color w:val="548AB7" w:themeColor="accent1" w:themeShade="BF"/>
          <w:sz w:val="22"/>
          <w:szCs w:val="24"/>
        </w:rPr>
      </w:pPr>
      <w:r>
        <w:rPr>
          <w:rFonts w:asciiTheme="majorHAnsi" w:eastAsiaTheme="majorEastAsia" w:hAnsiTheme="majorHAnsi" w:cstheme="majorBidi"/>
          <w:b/>
          <w:caps/>
          <w:color w:val="548AB7" w:themeColor="accent1" w:themeShade="BF"/>
          <w:sz w:val="22"/>
          <w:szCs w:val="24"/>
        </w:rPr>
        <w:t xml:space="preserve">  strength</w:t>
      </w:r>
    </w:p>
    <w:p w:rsidR="00FE2F2D" w:rsidRDefault="00FE2F2D" w:rsidP="000C45FF">
      <w:pPr>
        <w:tabs>
          <w:tab w:val="left" w:pos="990"/>
        </w:tabs>
      </w:pPr>
      <w:r>
        <w:t xml:space="preserve">  Fast learner</w:t>
      </w:r>
    </w:p>
    <w:p w:rsidR="00FE2F2D" w:rsidRDefault="00FE2F2D" w:rsidP="000C45FF">
      <w:pPr>
        <w:tabs>
          <w:tab w:val="left" w:pos="990"/>
        </w:tabs>
      </w:pPr>
      <w:r>
        <w:t xml:space="preserve">  No social anxiety</w:t>
      </w:r>
    </w:p>
    <w:sectPr w:rsidR="00FE2F2D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8B1" w:rsidRDefault="00F728B1" w:rsidP="000C45FF">
      <w:r>
        <w:separator/>
      </w:r>
    </w:p>
  </w:endnote>
  <w:endnote w:type="continuationSeparator" w:id="0">
    <w:p w:rsidR="00F728B1" w:rsidRDefault="00F728B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8B1" w:rsidRDefault="00F728B1" w:rsidP="000C45FF">
      <w:r>
        <w:separator/>
      </w:r>
    </w:p>
  </w:footnote>
  <w:footnote w:type="continuationSeparator" w:id="0">
    <w:p w:rsidR="00F728B1" w:rsidRDefault="00F728B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E6DA4"/>
    <w:multiLevelType w:val="hybridMultilevel"/>
    <w:tmpl w:val="BD4A3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C2469"/>
    <w:multiLevelType w:val="hybridMultilevel"/>
    <w:tmpl w:val="94167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3C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12204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A79F8"/>
    <w:rsid w:val="00DD172A"/>
    <w:rsid w:val="00E25A26"/>
    <w:rsid w:val="00E4381A"/>
    <w:rsid w:val="00E55D74"/>
    <w:rsid w:val="00EE123C"/>
    <w:rsid w:val="00F60274"/>
    <w:rsid w:val="00F728B1"/>
    <w:rsid w:val="00F77FB9"/>
    <w:rsid w:val="00FB068F"/>
    <w:rsid w:val="00FE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F2D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1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Nabhagsorathiya81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936A9864384085A3D6C62034CA6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02604-8702-4126-B188-EB811ECC096B}"/>
      </w:docPartPr>
      <w:docPartBody>
        <w:p w:rsidR="00000000" w:rsidRDefault="007266E9">
          <w:pPr>
            <w:pStyle w:val="F9936A9864384085A3D6C62034CA6A8E"/>
          </w:pPr>
          <w:r w:rsidRPr="009260CD">
            <w:rPr>
              <w:spacing w:val="23"/>
              <w:w w:val="83"/>
            </w:rPr>
            <w:t>JOB TITLE HER</w:t>
          </w:r>
          <w:r w:rsidRPr="009260CD">
            <w:rPr>
              <w:spacing w:val="26"/>
              <w:w w:val="83"/>
            </w:rPr>
            <w:t>E</w:t>
          </w:r>
        </w:p>
      </w:docPartBody>
    </w:docPart>
    <w:docPart>
      <w:docPartPr>
        <w:name w:val="9877BACAF4E64E18B46344E735097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90C9-F3B4-43CF-8A29-12E2E8D8A1D6}"/>
      </w:docPartPr>
      <w:docPartBody>
        <w:p w:rsidR="00000000" w:rsidRDefault="007266E9">
          <w:pPr>
            <w:pStyle w:val="9877BACAF4E64E18B46344E735097802"/>
          </w:pPr>
          <w:r w:rsidRPr="00CB0055">
            <w:t>Contact</w:t>
          </w:r>
        </w:p>
      </w:docPartBody>
    </w:docPart>
    <w:docPart>
      <w:docPartPr>
        <w:name w:val="E2768111FE894085BD880BAE16DD6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C0F0B-4D02-4382-B409-CD1FD28FA850}"/>
      </w:docPartPr>
      <w:docPartBody>
        <w:p w:rsidR="00000000" w:rsidRDefault="007266E9">
          <w:pPr>
            <w:pStyle w:val="E2768111FE894085BD880BAE16DD60CE"/>
          </w:pPr>
          <w:r w:rsidRPr="004D3011">
            <w:t>PHONE:</w:t>
          </w:r>
        </w:p>
      </w:docPartBody>
    </w:docPart>
    <w:docPart>
      <w:docPartPr>
        <w:name w:val="FF0B424EA13F4707AF94D2BB6890F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AB4E1-C0D8-4903-88DC-5A7449D64C8C}"/>
      </w:docPartPr>
      <w:docPartBody>
        <w:p w:rsidR="00000000" w:rsidRDefault="007266E9">
          <w:pPr>
            <w:pStyle w:val="FF0B424EA13F4707AF94D2BB6890FA87"/>
          </w:pPr>
          <w:r w:rsidRPr="004D3011">
            <w:t>EMAIL:</w:t>
          </w:r>
        </w:p>
      </w:docPartBody>
    </w:docPart>
    <w:docPart>
      <w:docPartPr>
        <w:name w:val="3D42367406DB4120B49A0EE3DAAAB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1D146-EF27-4C5A-B199-07C74FF4A263}"/>
      </w:docPartPr>
      <w:docPartBody>
        <w:p w:rsidR="00000000" w:rsidRDefault="007266E9">
          <w:pPr>
            <w:pStyle w:val="3D42367406DB4120B49A0EE3DAAABEE5"/>
          </w:pPr>
          <w:r w:rsidRPr="00036450">
            <w:t>EDUCATION</w:t>
          </w:r>
        </w:p>
      </w:docPartBody>
    </w:docPart>
    <w:docPart>
      <w:docPartPr>
        <w:name w:val="1CDC6FFA207A4C83B5BB9D4E38178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20E95-98B3-4756-8F24-84F23A1B2C94}"/>
      </w:docPartPr>
      <w:docPartBody>
        <w:p w:rsidR="00000000" w:rsidRDefault="007266E9">
          <w:pPr>
            <w:pStyle w:val="1CDC6FFA207A4C83B5BB9D4E381787FD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E9"/>
    <w:rsid w:val="0072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753E8A26424FF0982468AA8B002BF1">
    <w:name w:val="66753E8A26424FF0982468AA8B002BF1"/>
  </w:style>
  <w:style w:type="paragraph" w:customStyle="1" w:styleId="F9936A9864384085A3D6C62034CA6A8E">
    <w:name w:val="F9936A9864384085A3D6C62034CA6A8E"/>
  </w:style>
  <w:style w:type="paragraph" w:customStyle="1" w:styleId="5A615C739C0E401082BEDD4C1A24CFA7">
    <w:name w:val="5A615C739C0E401082BEDD4C1A24CFA7"/>
  </w:style>
  <w:style w:type="paragraph" w:customStyle="1" w:styleId="96A18948C3C645CABADEBB44992EBA10">
    <w:name w:val="96A18948C3C645CABADEBB44992EBA10"/>
  </w:style>
  <w:style w:type="paragraph" w:customStyle="1" w:styleId="9877BACAF4E64E18B46344E735097802">
    <w:name w:val="9877BACAF4E64E18B46344E735097802"/>
  </w:style>
  <w:style w:type="paragraph" w:customStyle="1" w:styleId="E2768111FE894085BD880BAE16DD60CE">
    <w:name w:val="E2768111FE894085BD880BAE16DD60CE"/>
  </w:style>
  <w:style w:type="paragraph" w:customStyle="1" w:styleId="2715BA0F3CF14619ACE7121CA779D796">
    <w:name w:val="2715BA0F3CF14619ACE7121CA779D796"/>
  </w:style>
  <w:style w:type="paragraph" w:customStyle="1" w:styleId="1D0EC51A049948A7B80E1CB217F9ADB0">
    <w:name w:val="1D0EC51A049948A7B80E1CB217F9ADB0"/>
  </w:style>
  <w:style w:type="paragraph" w:customStyle="1" w:styleId="48F54593A31940C3840CFC60CEC6B5BB">
    <w:name w:val="48F54593A31940C3840CFC60CEC6B5BB"/>
  </w:style>
  <w:style w:type="paragraph" w:customStyle="1" w:styleId="FF0B424EA13F4707AF94D2BB6890FA87">
    <w:name w:val="FF0B424EA13F4707AF94D2BB6890FA8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6E28DCA49974A27959EC2727F67F05B">
    <w:name w:val="F6E28DCA49974A27959EC2727F67F05B"/>
  </w:style>
  <w:style w:type="paragraph" w:customStyle="1" w:styleId="228219BE49FC4FD8B9D2B978B813FC0D">
    <w:name w:val="228219BE49FC4FD8B9D2B978B813FC0D"/>
  </w:style>
  <w:style w:type="paragraph" w:customStyle="1" w:styleId="94BC8E23DA674EE58720A417F0794B66">
    <w:name w:val="94BC8E23DA674EE58720A417F0794B66"/>
  </w:style>
  <w:style w:type="paragraph" w:customStyle="1" w:styleId="C60781FAEED9499B840EA38680AACF8A">
    <w:name w:val="C60781FAEED9499B840EA38680AACF8A"/>
  </w:style>
  <w:style w:type="paragraph" w:customStyle="1" w:styleId="1F931DF9E95B474B9C7CBAB39CB251B0">
    <w:name w:val="1F931DF9E95B474B9C7CBAB39CB251B0"/>
  </w:style>
  <w:style w:type="paragraph" w:customStyle="1" w:styleId="D992E5895BAC4758BE93851AC3B56358">
    <w:name w:val="D992E5895BAC4758BE93851AC3B56358"/>
  </w:style>
  <w:style w:type="paragraph" w:customStyle="1" w:styleId="3D42367406DB4120B49A0EE3DAAABEE5">
    <w:name w:val="3D42367406DB4120B49A0EE3DAAABEE5"/>
  </w:style>
  <w:style w:type="paragraph" w:customStyle="1" w:styleId="F673B185B1AD4983AD49983CF92EFB21">
    <w:name w:val="F673B185B1AD4983AD49983CF92EFB21"/>
  </w:style>
  <w:style w:type="paragraph" w:customStyle="1" w:styleId="7EE78A6EEEAD4A759A3BC2CDD6D5D2DF">
    <w:name w:val="7EE78A6EEEAD4A759A3BC2CDD6D5D2DF"/>
  </w:style>
  <w:style w:type="paragraph" w:customStyle="1" w:styleId="20D5084C18F645B4BDE0B69CB4EF1634">
    <w:name w:val="20D5084C18F645B4BDE0B69CB4EF1634"/>
  </w:style>
  <w:style w:type="paragraph" w:customStyle="1" w:styleId="0FFC6C14D61D4FBEBADBBD268B3CA66F">
    <w:name w:val="0FFC6C14D61D4FBEBADBBD268B3CA66F"/>
  </w:style>
  <w:style w:type="paragraph" w:customStyle="1" w:styleId="6CEA5FDFBC1D452BAECDD775B93373A1">
    <w:name w:val="6CEA5FDFBC1D452BAECDD775B93373A1"/>
  </w:style>
  <w:style w:type="paragraph" w:customStyle="1" w:styleId="D658B54E22244A4DAAFB04D61C2E0F7C">
    <w:name w:val="D658B54E22244A4DAAFB04D61C2E0F7C"/>
  </w:style>
  <w:style w:type="paragraph" w:customStyle="1" w:styleId="C856D475921542D6A06386180108D2AA">
    <w:name w:val="C856D475921542D6A06386180108D2AA"/>
  </w:style>
  <w:style w:type="paragraph" w:customStyle="1" w:styleId="1CDC6FFA207A4C83B5BB9D4E381787FD">
    <w:name w:val="1CDC6FFA207A4C83B5BB9D4E381787FD"/>
  </w:style>
  <w:style w:type="paragraph" w:customStyle="1" w:styleId="CBDD0725A56E43A98DE5155B913713F3">
    <w:name w:val="CBDD0725A56E43A98DE5155B913713F3"/>
  </w:style>
  <w:style w:type="paragraph" w:customStyle="1" w:styleId="E431B8A04D344B23AEE6F571D76217A8">
    <w:name w:val="E431B8A04D344B23AEE6F571D76217A8"/>
  </w:style>
  <w:style w:type="paragraph" w:customStyle="1" w:styleId="2812D7A5082B49A49E753277F06E882B">
    <w:name w:val="2812D7A5082B49A49E753277F06E882B"/>
  </w:style>
  <w:style w:type="paragraph" w:customStyle="1" w:styleId="FFFB280909FC4395B216CE8AD10E36C3">
    <w:name w:val="FFFB280909FC4395B216CE8AD10E36C3"/>
  </w:style>
  <w:style w:type="paragraph" w:customStyle="1" w:styleId="80BF4A112DAC4C3D89ACD26B4462EE96">
    <w:name w:val="80BF4A112DAC4C3D89ACD26B4462EE96"/>
  </w:style>
  <w:style w:type="paragraph" w:customStyle="1" w:styleId="BA319572D64C4931A5AF9B7ED6F13BDA">
    <w:name w:val="BA319572D64C4931A5AF9B7ED6F13BDA"/>
  </w:style>
  <w:style w:type="paragraph" w:customStyle="1" w:styleId="A9705E3AFE27413988C516B2CE07D41E">
    <w:name w:val="A9705E3AFE27413988C516B2CE07D41E"/>
  </w:style>
  <w:style w:type="paragraph" w:customStyle="1" w:styleId="8F5F2A82273F46A892DA0BD92DD4C387">
    <w:name w:val="8F5F2A82273F46A892DA0BD92DD4C387"/>
  </w:style>
  <w:style w:type="paragraph" w:customStyle="1" w:styleId="C188E492F5E14DB783EFFD3D2520CA27">
    <w:name w:val="C188E492F5E14DB783EFFD3D2520CA27"/>
  </w:style>
  <w:style w:type="paragraph" w:customStyle="1" w:styleId="D6F6595964EE4B409DE2002AB42CD7D2">
    <w:name w:val="D6F6595964EE4B409DE2002AB42CD7D2"/>
  </w:style>
  <w:style w:type="paragraph" w:customStyle="1" w:styleId="0BE34150CCDF4F6A996179716F5B82C2">
    <w:name w:val="0BE34150CCDF4F6A996179716F5B82C2"/>
  </w:style>
  <w:style w:type="paragraph" w:customStyle="1" w:styleId="2101CEE652284615A1CA6E9FC8895BF6">
    <w:name w:val="2101CEE652284615A1CA6E9FC8895BF6"/>
  </w:style>
  <w:style w:type="paragraph" w:customStyle="1" w:styleId="54BCF0BAC07A4A5CB721FB084713A3D8">
    <w:name w:val="54BCF0BAC07A4A5CB721FB084713A3D8"/>
  </w:style>
  <w:style w:type="paragraph" w:customStyle="1" w:styleId="FC38D7A0CA744CFBAF1645CF78CC8B9D">
    <w:name w:val="FC38D7A0CA744CFBAF1645CF78CC8B9D"/>
  </w:style>
  <w:style w:type="paragraph" w:customStyle="1" w:styleId="C946025599E34799BDD4FE0181EDB424">
    <w:name w:val="C946025599E34799BDD4FE0181EDB42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A33998C001C43B8921D5CA49BCA89BD">
    <w:name w:val="5A33998C001C43B8921D5CA49BCA89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2025-07-16T05:09:00Z</dcterms:created>
  <dcterms:modified xsi:type="dcterms:W3CDTF">2025-07-16T05:45:00Z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